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 and objective"/>
      </w:tblPr>
      <w:tblGrid>
        <w:gridCol w:w="9026"/>
      </w:tblGrid>
      <w:tr w:rsidR="00692703" w:rsidRPr="007138F7" w14:paraId="2CEEF11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1793F22" w14:textId="0CBF832F" w:rsidR="00692703" w:rsidRPr="007900FB" w:rsidRDefault="003A552A" w:rsidP="00463B4C">
            <w:pPr>
              <w:pStyle w:val="Title"/>
              <w:jc w:val="left"/>
              <w:rPr>
                <w:sz w:val="36"/>
                <w:szCs w:val="32"/>
              </w:rPr>
            </w:pPr>
            <w:r w:rsidRPr="007900FB">
              <w:rPr>
                <w:noProof/>
                <w:sz w:val="40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55DBE6B6" wp14:editId="2D566C14">
                  <wp:simplePos x="0" y="0"/>
                  <wp:positionH relativeFrom="column">
                    <wp:posOffset>4688840</wp:posOffset>
                  </wp:positionH>
                  <wp:positionV relativeFrom="paragraph">
                    <wp:posOffset>-5715</wp:posOffset>
                  </wp:positionV>
                  <wp:extent cx="961373" cy="95893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373" cy="958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20371" w:rsidRPr="007900FB">
              <w:rPr>
                <w:sz w:val="36"/>
                <w:szCs w:val="32"/>
              </w:rPr>
              <w:t>Allan Doni S</w:t>
            </w:r>
          </w:p>
          <w:p w14:paraId="0377E5D4" w14:textId="56C4757A" w:rsidR="00692703" w:rsidRDefault="00D70076" w:rsidP="00463B4C">
            <w:pPr>
              <w:pStyle w:val="ContactInfo"/>
              <w:contextualSpacing w:val="0"/>
              <w:jc w:val="left"/>
              <w:rPr>
                <w:lang w:val="en-GB"/>
              </w:rPr>
            </w:pPr>
            <w:r>
              <w:rPr>
                <w:lang w:val="en-GB"/>
              </w:rPr>
              <w:t>Ph</w:t>
            </w:r>
            <w:r w:rsidR="006C2166">
              <w:rPr>
                <w:lang w:val="en-GB"/>
              </w:rPr>
              <w:t>one</w:t>
            </w:r>
            <w:r>
              <w:rPr>
                <w:lang w:val="en-GB"/>
              </w:rPr>
              <w:t xml:space="preserve">: </w:t>
            </w:r>
            <w:hyperlink r:id="rId8" w:history="1">
              <w:r w:rsidR="006C2166">
                <w:rPr>
                  <w:rStyle w:val="Hyperlink"/>
                  <w:lang w:val="en-GB"/>
                </w:rPr>
                <w:t>+91 6</w:t>
              </w:r>
              <w:r w:rsidRPr="00775048">
                <w:rPr>
                  <w:rStyle w:val="Hyperlink"/>
                  <w:lang w:val="en-GB"/>
                </w:rPr>
                <w:t>380</w:t>
              </w:r>
              <w:r w:rsidRPr="00775048">
                <w:rPr>
                  <w:rStyle w:val="Hyperlink"/>
                  <w:lang w:val="en-GB"/>
                </w:rPr>
                <w:t>4</w:t>
              </w:r>
              <w:r w:rsidRPr="00775048">
                <w:rPr>
                  <w:rStyle w:val="Hyperlink"/>
                  <w:lang w:val="en-GB"/>
                </w:rPr>
                <w:t>08581</w:t>
              </w:r>
            </w:hyperlink>
          </w:p>
          <w:p w14:paraId="2125C19F" w14:textId="56C4FAD3" w:rsidR="00463B4C" w:rsidRDefault="00D70076" w:rsidP="00463B4C">
            <w:pPr>
              <w:pStyle w:val="ContactInfo"/>
              <w:contextualSpacing w:val="0"/>
              <w:jc w:val="left"/>
              <w:rPr>
                <w:rStyle w:val="Hyperlink"/>
                <w:lang w:val="en-GB"/>
              </w:rPr>
            </w:pPr>
            <w:r>
              <w:rPr>
                <w:lang w:val="en-GB"/>
              </w:rPr>
              <w:t xml:space="preserve">Email: </w:t>
            </w:r>
            <w:hyperlink r:id="rId9" w:history="1">
              <w:r w:rsidRPr="007417D2">
                <w:rPr>
                  <w:rStyle w:val="Hyperlink"/>
                  <w:lang w:val="en-GB"/>
                </w:rPr>
                <w:t>allandoni336@gmail.com</w:t>
              </w:r>
            </w:hyperlink>
          </w:p>
          <w:p w14:paraId="5DD76038" w14:textId="2A932FF1" w:rsidR="009C0AA6" w:rsidRDefault="009C0AA6" w:rsidP="00463B4C">
            <w:pPr>
              <w:pStyle w:val="ContactInfo"/>
              <w:contextualSpacing w:val="0"/>
              <w:jc w:val="left"/>
              <w:rPr>
                <w:rStyle w:val="Hyperlink"/>
                <w:lang w:val="en-GB"/>
              </w:rPr>
            </w:pPr>
            <w:r>
              <w:rPr>
                <w:lang w:val="en-GB"/>
              </w:rPr>
              <w:t xml:space="preserve">LinkedIn: </w:t>
            </w:r>
            <w:hyperlink r:id="rId10" w:history="1">
              <w:r w:rsidRPr="003A552A">
                <w:rPr>
                  <w:rStyle w:val="Hyperlink"/>
                  <w:lang w:val="en-GB"/>
                </w:rPr>
                <w:t>https://www.linkedin.com/in/allan-doni/</w:t>
              </w:r>
            </w:hyperlink>
          </w:p>
          <w:p w14:paraId="02C14751" w14:textId="77777777" w:rsidR="00692703" w:rsidRDefault="009C0AA6" w:rsidP="00463B4C">
            <w:pPr>
              <w:pStyle w:val="ContactInfo"/>
              <w:contextualSpacing w:val="0"/>
              <w:jc w:val="left"/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463B4C">
              <w:rPr>
                <w:lang w:val="en-GB"/>
              </w:rPr>
              <w:t xml:space="preserve">: </w:t>
            </w:r>
            <w:hyperlink r:id="rId11" w:history="1">
              <w:r w:rsidRPr="009C0AA6">
                <w:rPr>
                  <w:rStyle w:val="Hyperlink"/>
                  <w:lang w:val="en-GB"/>
                </w:rPr>
                <w:t>https://github.com/AllanDoni</w:t>
              </w:r>
            </w:hyperlink>
          </w:p>
          <w:p w14:paraId="29B8ADC4" w14:textId="5A2F1BDB" w:rsidR="007900FB" w:rsidRPr="007138F7" w:rsidRDefault="00BA6EB9" w:rsidP="00463B4C">
            <w:pPr>
              <w:pStyle w:val="ContactInfo"/>
              <w:contextualSpacing w:val="0"/>
              <w:jc w:val="left"/>
              <w:rPr>
                <w:lang w:val="en-GB"/>
              </w:rPr>
            </w:pPr>
            <w:r>
              <w:rPr>
                <w:lang w:val="en-GB"/>
              </w:rPr>
              <w:t>Website</w:t>
            </w:r>
            <w:r w:rsidR="007900FB">
              <w:rPr>
                <w:lang w:val="en-GB"/>
              </w:rPr>
              <w:t xml:space="preserve">: </w:t>
            </w:r>
            <w:hyperlink r:id="rId12" w:history="1">
              <w:r w:rsidR="00A8266E">
                <w:rPr>
                  <w:rStyle w:val="Hyperlink"/>
                </w:rPr>
                <w:t>allan-resume.e</w:t>
              </w:r>
              <w:r w:rsidR="00A8266E">
                <w:rPr>
                  <w:rStyle w:val="Hyperlink"/>
                </w:rPr>
                <w:t>p</w:t>
              </w:r>
              <w:r w:rsidR="00A8266E">
                <w:rPr>
                  <w:rStyle w:val="Hyperlink"/>
                </w:rPr>
                <w:t>izy.com/</w:t>
              </w:r>
            </w:hyperlink>
          </w:p>
        </w:tc>
      </w:tr>
      <w:tr w:rsidR="009571D8" w:rsidRPr="007138F7" w14:paraId="420AD69E" w14:textId="77777777" w:rsidTr="00692703">
        <w:tc>
          <w:tcPr>
            <w:tcW w:w="9360" w:type="dxa"/>
            <w:tcMar>
              <w:top w:w="432" w:type="dxa"/>
            </w:tcMar>
          </w:tcPr>
          <w:p w14:paraId="65A33A92" w14:textId="7D62BB89" w:rsidR="001755A8" w:rsidRPr="007138F7" w:rsidRDefault="00D70076" w:rsidP="00913946">
            <w:pPr>
              <w:contextualSpacing w:val="0"/>
              <w:rPr>
                <w:lang w:val="en-GB"/>
              </w:rPr>
            </w:pPr>
            <w:r>
              <w:rPr>
                <w:lang w:val="en-GB"/>
              </w:rPr>
              <w:t xml:space="preserve">To be a part of </w:t>
            </w:r>
            <w:r w:rsidR="00ED77AB">
              <w:rPr>
                <w:lang w:val="en-GB"/>
              </w:rPr>
              <w:t xml:space="preserve">an </w:t>
            </w:r>
            <w:r>
              <w:rPr>
                <w:lang w:val="en-GB"/>
              </w:rPr>
              <w:t xml:space="preserve">organization where I can fully utilize my skills and enhance my experience through continuous learning and </w:t>
            </w:r>
            <w:r w:rsidR="00ED77AB">
              <w:rPr>
                <w:lang w:val="en-GB"/>
              </w:rPr>
              <w:t>teamwork</w:t>
            </w:r>
            <w:r>
              <w:rPr>
                <w:lang w:val="en-GB"/>
              </w:rPr>
              <w:t>.</w:t>
            </w:r>
          </w:p>
        </w:tc>
      </w:tr>
    </w:tbl>
    <w:p w14:paraId="34D85499" w14:textId="67763302" w:rsidR="004E01EB" w:rsidRPr="007138F7" w:rsidRDefault="00000000" w:rsidP="004E01EB">
      <w:pPr>
        <w:pStyle w:val="Heading1"/>
        <w:rPr>
          <w:lang w:val="en-GB"/>
        </w:rPr>
      </w:pPr>
      <w:sdt>
        <w:sdtPr>
          <w:rPr>
            <w:lang w:val="en-GB"/>
          </w:rPr>
          <w:alias w:val="Experience:"/>
          <w:tag w:val="Experience:"/>
          <w:id w:val="-1983300934"/>
          <w:placeholder>
            <w:docPart w:val="2563D81D7C964C148B0FD640C5894912"/>
          </w:placeholder>
          <w:temporary/>
          <w:showingPlcHdr/>
          <w15:appearance w15:val="hidden"/>
        </w:sdtPr>
        <w:sdtContent>
          <w:r w:rsidR="004E01EB" w:rsidRPr="007138F7">
            <w:rPr>
              <w:lang w:val="en-GB" w:bidi="en-GB"/>
            </w:rPr>
            <w:t>Experience</w:t>
          </w:r>
        </w:sdtContent>
      </w:sdt>
      <w:r w:rsidR="00947FEF">
        <w:rPr>
          <w:lang w:val="en-GB"/>
        </w:rPr>
        <w:t xml:space="preserve"> (</w:t>
      </w:r>
      <w:r w:rsidR="00947FEF" w:rsidRPr="00D77019">
        <w:rPr>
          <w:rFonts w:ascii="Times New Roman" w:hAnsi="Times New Roman" w:cs="Times New Roman"/>
          <w:lang w:val="en-GB"/>
        </w:rPr>
        <w:t>2.</w:t>
      </w:r>
      <w:r w:rsidR="005E16B4">
        <w:rPr>
          <w:rFonts w:ascii="Times New Roman" w:hAnsi="Times New Roman" w:cs="Times New Roman"/>
          <w:lang w:val="en-GB"/>
        </w:rPr>
        <w:t>4</w:t>
      </w:r>
      <w:r w:rsidR="00947FEF">
        <w:rPr>
          <w:lang w:val="en-GB"/>
        </w:rPr>
        <w:t>)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58"/>
      </w:tblGrid>
      <w:tr w:rsidR="001D0BF1" w:rsidRPr="007138F7" w14:paraId="15ACD725" w14:textId="77777777" w:rsidTr="005E073B">
        <w:tc>
          <w:tcPr>
            <w:tcW w:w="8958" w:type="dxa"/>
          </w:tcPr>
          <w:p w14:paraId="39151217" w14:textId="2E7B6264" w:rsidR="00487E74" w:rsidRPr="007138F7" w:rsidRDefault="00487E74" w:rsidP="00487E74">
            <w:pPr>
              <w:pStyle w:val="Heading3"/>
              <w:contextualSpacing w:val="0"/>
              <w:rPr>
                <w:lang w:val="en-GB"/>
              </w:rPr>
            </w:pPr>
            <w:r>
              <w:rPr>
                <w:lang w:val="en-GB"/>
              </w:rPr>
              <w:t>January 2022</w:t>
            </w:r>
            <w:r w:rsidRPr="007138F7">
              <w:rPr>
                <w:lang w:val="en-GB" w:bidi="en-GB"/>
              </w:rPr>
              <w:t xml:space="preserve"> – </w:t>
            </w:r>
            <w:r>
              <w:rPr>
                <w:lang w:val="en-GB"/>
              </w:rPr>
              <w:t>present (1.1)</w:t>
            </w:r>
          </w:p>
          <w:p w14:paraId="26A6BE5B" w14:textId="225187B3" w:rsidR="001D0BF1" w:rsidRPr="007138F7" w:rsidRDefault="00487E74" w:rsidP="001D0BF1">
            <w:pPr>
              <w:pStyle w:val="Heading2"/>
              <w:contextualSpacing w:val="0"/>
              <w:rPr>
                <w:lang w:val="en-GB"/>
              </w:rPr>
            </w:pPr>
            <w:r>
              <w:rPr>
                <w:lang w:val="en-GB"/>
              </w:rPr>
              <w:t>Systems Engineer | QA automation</w:t>
            </w:r>
            <w:r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  <w:lang w:val="en-GB"/>
              </w:rPr>
              <w:t>I</w:t>
            </w:r>
            <w:r>
              <w:rPr>
                <w:rStyle w:val="SubtleReference"/>
              </w:rPr>
              <w:t>nfosys limited</w:t>
            </w:r>
          </w:p>
          <w:p w14:paraId="02DDA644" w14:textId="007324F7" w:rsidR="00ED77AB" w:rsidRPr="000D5044" w:rsidRDefault="0023553E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Design, develop, and execute automated testing scripts</w:t>
            </w:r>
            <w:r w:rsidRPr="000D5044">
              <w:t xml:space="preserve"> </w:t>
            </w:r>
            <w:r w:rsidR="000D5044" w:rsidRPr="000D5044">
              <w:t xml:space="preserve">using </w:t>
            </w:r>
            <w:r w:rsidR="000D5044">
              <w:t xml:space="preserve">the </w:t>
            </w:r>
            <w:r w:rsidR="000D5044" w:rsidRPr="000D5044">
              <w:t>Java framework for various types of applications.</w:t>
            </w:r>
            <w:r w:rsidR="000D5044">
              <w:t xml:space="preserve"> </w:t>
            </w:r>
          </w:p>
          <w:p w14:paraId="2CC4A03B" w14:textId="02C3E4C6" w:rsidR="000D5044" w:rsidRDefault="000D5044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0D5044">
              <w:rPr>
                <w:lang w:val="en-GB"/>
              </w:rPr>
              <w:t>Maintain &amp; refactor test automation suites regularly.</w:t>
            </w:r>
          </w:p>
          <w:p w14:paraId="302C2DB6" w14:textId="64CA2B11" w:rsidR="000D5044" w:rsidRDefault="000D5044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0D5044">
              <w:rPr>
                <w:lang w:val="en-GB"/>
              </w:rPr>
              <w:t xml:space="preserve">Written </w:t>
            </w:r>
            <w:r w:rsidRPr="008D7317">
              <w:rPr>
                <w:b/>
                <w:bCs/>
                <w:lang w:val="en-GB"/>
              </w:rPr>
              <w:t>new test scripts</w:t>
            </w:r>
            <w:r w:rsidRPr="000D5044">
              <w:rPr>
                <w:lang w:val="en-GB"/>
              </w:rPr>
              <w:t xml:space="preserve"> for new requirements.</w:t>
            </w:r>
          </w:p>
          <w:p w14:paraId="3AE31D84" w14:textId="1B0756C4" w:rsidR="000D5044" w:rsidRDefault="000D5044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0D5044">
              <w:rPr>
                <w:lang w:val="en-GB"/>
              </w:rPr>
              <w:t xml:space="preserve">Have a strong knowledge of </w:t>
            </w:r>
            <w:r w:rsidRPr="00802D91">
              <w:rPr>
                <w:b/>
                <w:bCs/>
                <w:lang w:val="en-GB"/>
              </w:rPr>
              <w:t>Selenium</w:t>
            </w:r>
            <w:r w:rsidRPr="000D5044">
              <w:rPr>
                <w:lang w:val="en-GB"/>
              </w:rPr>
              <w:t xml:space="preserve">, </w:t>
            </w:r>
            <w:r w:rsidRPr="00802D91">
              <w:rPr>
                <w:b/>
                <w:bCs/>
                <w:lang w:val="en-GB"/>
              </w:rPr>
              <w:t>TestNG</w:t>
            </w:r>
            <w:r w:rsidRPr="000D5044">
              <w:rPr>
                <w:lang w:val="en-GB"/>
              </w:rPr>
              <w:t xml:space="preserve">, </w:t>
            </w:r>
            <w:r w:rsidRPr="00802D91">
              <w:rPr>
                <w:b/>
                <w:bCs/>
                <w:lang w:val="en-GB"/>
              </w:rPr>
              <w:t>Maven</w:t>
            </w:r>
            <w:r w:rsidRPr="000D5044">
              <w:rPr>
                <w:lang w:val="en-GB"/>
              </w:rPr>
              <w:t>,</w:t>
            </w:r>
            <w:r w:rsidR="00802D91">
              <w:rPr>
                <w:lang w:val="en-GB"/>
              </w:rPr>
              <w:t xml:space="preserve"> </w:t>
            </w:r>
            <w:r w:rsidR="00802D91" w:rsidRPr="00802D91">
              <w:rPr>
                <w:b/>
                <w:bCs/>
                <w:lang w:val="en-GB"/>
              </w:rPr>
              <w:t>Java</w:t>
            </w:r>
            <w:r w:rsidR="00802D91">
              <w:rPr>
                <w:lang w:val="en-GB"/>
              </w:rPr>
              <w:t>,</w:t>
            </w:r>
            <w:r w:rsidRPr="000D5044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and </w:t>
            </w:r>
            <w:r w:rsidRPr="00802D91">
              <w:rPr>
                <w:b/>
                <w:bCs/>
                <w:lang w:val="en-GB"/>
              </w:rPr>
              <w:t>GitHub</w:t>
            </w:r>
            <w:r w:rsidRPr="000D5044">
              <w:rPr>
                <w:lang w:val="en-GB"/>
              </w:rPr>
              <w:t>.</w:t>
            </w:r>
          </w:p>
          <w:p w14:paraId="008E001E" w14:textId="0830544C" w:rsidR="000D5044" w:rsidRPr="00ED77AB" w:rsidRDefault="000D5044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0D5044">
              <w:rPr>
                <w:lang w:val="en-GB"/>
              </w:rPr>
              <w:t xml:space="preserve">Having </w:t>
            </w:r>
            <w:r>
              <w:rPr>
                <w:lang w:val="en-GB"/>
              </w:rPr>
              <w:t xml:space="preserve">a </w:t>
            </w:r>
            <w:r w:rsidRPr="000D5044">
              <w:rPr>
                <w:lang w:val="en-GB"/>
              </w:rPr>
              <w:t>good understanding of Automation Frameworks –</w:t>
            </w:r>
            <w:r w:rsidR="001B5528" w:rsidRPr="000D5044">
              <w:rPr>
                <w:lang w:val="en-GB"/>
              </w:rPr>
              <w:t xml:space="preserve"> </w:t>
            </w:r>
            <w:r w:rsidR="001B5528" w:rsidRPr="00802D91">
              <w:rPr>
                <w:b/>
                <w:bCs/>
                <w:lang w:val="en-GB"/>
              </w:rPr>
              <w:t>Hybrid Framework</w:t>
            </w:r>
            <w:r w:rsidR="00802D91">
              <w:rPr>
                <w:b/>
                <w:bCs/>
                <w:lang w:val="en-GB"/>
              </w:rPr>
              <w:t xml:space="preserve"> </w:t>
            </w:r>
            <w:r w:rsidR="001B5528">
              <w:rPr>
                <w:lang w:val="en-GB"/>
              </w:rPr>
              <w:t>of</w:t>
            </w:r>
            <w:r w:rsidRPr="000D5044">
              <w:rPr>
                <w:lang w:val="en-GB"/>
              </w:rPr>
              <w:t xml:space="preserve"> </w:t>
            </w:r>
            <w:r w:rsidRPr="00802D91">
              <w:rPr>
                <w:b/>
                <w:bCs/>
                <w:lang w:val="en-GB"/>
              </w:rPr>
              <w:t>Data Driven</w:t>
            </w:r>
            <w:r w:rsidRPr="000D5044">
              <w:rPr>
                <w:lang w:val="en-GB"/>
              </w:rPr>
              <w:t xml:space="preserve">, </w:t>
            </w:r>
            <w:r w:rsidRPr="00802D91">
              <w:rPr>
                <w:b/>
                <w:bCs/>
                <w:lang w:val="en-GB"/>
              </w:rPr>
              <w:t>Keyword Driven</w:t>
            </w:r>
            <w:r w:rsidR="00013545">
              <w:rPr>
                <w:lang w:val="en-GB"/>
              </w:rPr>
              <w:t>,</w:t>
            </w:r>
            <w:r w:rsidR="001B5528">
              <w:rPr>
                <w:lang w:val="en-GB"/>
              </w:rPr>
              <w:t xml:space="preserve"> and </w:t>
            </w:r>
            <w:r w:rsidR="001B5528" w:rsidRPr="00802D91">
              <w:rPr>
                <w:b/>
                <w:bCs/>
                <w:lang w:val="en-GB"/>
              </w:rPr>
              <w:t>Cucumber BDD</w:t>
            </w:r>
            <w:r w:rsidR="001B5528">
              <w:rPr>
                <w:lang w:val="en-GB"/>
              </w:rPr>
              <w:t>.</w:t>
            </w:r>
          </w:p>
          <w:p w14:paraId="00FCD0E0" w14:textId="77777777" w:rsidR="00ED77AB" w:rsidRPr="00ED77AB" w:rsidRDefault="00ED77AB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Participated in reviews and meetings.</w:t>
            </w:r>
          </w:p>
          <w:p w14:paraId="000110D3" w14:textId="754B2306" w:rsidR="00ED77AB" w:rsidRPr="00883C73" w:rsidRDefault="00ED77AB" w:rsidP="00992405">
            <w:pPr>
              <w:pStyle w:val="ListBullet"/>
              <w:numPr>
                <w:ilvl w:val="0"/>
                <w:numId w:val="14"/>
              </w:numPr>
              <w:contextualSpacing w:val="0"/>
              <w:rPr>
                <w:lang w:val="en-GB"/>
              </w:rPr>
            </w:pPr>
            <w:r>
              <w:t xml:space="preserve">Defect tracked and reported the bugs using </w:t>
            </w:r>
            <w:r w:rsidR="001A18F5">
              <w:t xml:space="preserve">the </w:t>
            </w:r>
            <w:r w:rsidR="00883C73" w:rsidRPr="00EB012B">
              <w:rPr>
                <w:b/>
                <w:bCs/>
                <w:lang w:val="en-GB"/>
              </w:rPr>
              <w:t>Azure DevOps</w:t>
            </w:r>
            <w:r w:rsidR="00883C73">
              <w:rPr>
                <w:lang w:val="en-GB"/>
              </w:rPr>
              <w:t xml:space="preserve"> </w:t>
            </w:r>
            <w:r w:rsidRPr="00ED77AB">
              <w:t>ticketing system</w:t>
            </w:r>
            <w:r>
              <w:t>.</w:t>
            </w:r>
          </w:p>
          <w:p w14:paraId="3F16AC5D" w14:textId="44D69D61" w:rsidR="00B06506" w:rsidRPr="001A18F5" w:rsidRDefault="00B06506" w:rsidP="00ED77A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 xml:space="preserve">Worked on an </w:t>
            </w:r>
            <w:r w:rsidR="007077CD" w:rsidRPr="00EB012B">
              <w:rPr>
                <w:b/>
                <w:bCs/>
              </w:rPr>
              <w:t>A</w:t>
            </w:r>
            <w:r w:rsidRPr="00EB012B">
              <w:rPr>
                <w:b/>
                <w:bCs/>
              </w:rPr>
              <w:t>gile methodology</w:t>
            </w:r>
            <w:r>
              <w:t xml:space="preserve"> (Scrum) project.</w:t>
            </w:r>
          </w:p>
          <w:p w14:paraId="65E1775B" w14:textId="25D0C422" w:rsidR="00056DEE" w:rsidRPr="00056DEE" w:rsidRDefault="00056DEE" w:rsidP="003E43DC">
            <w:pPr>
              <w:pStyle w:val="ListParagraph"/>
              <w:rPr>
                <w:lang w:val="en-GB"/>
              </w:rPr>
            </w:pPr>
          </w:p>
        </w:tc>
      </w:tr>
      <w:tr w:rsidR="00F61DF9" w:rsidRPr="007138F7" w14:paraId="1C12CC58" w14:textId="77777777" w:rsidTr="005E073B">
        <w:tc>
          <w:tcPr>
            <w:tcW w:w="8958" w:type="dxa"/>
            <w:tcMar>
              <w:top w:w="216" w:type="dxa"/>
            </w:tcMar>
          </w:tcPr>
          <w:p w14:paraId="22C66E4D" w14:textId="68439E60" w:rsidR="00F61DF9" w:rsidRPr="007138F7" w:rsidRDefault="003E43DC" w:rsidP="00F61DF9">
            <w:pPr>
              <w:pStyle w:val="Heading3"/>
              <w:contextualSpacing w:val="0"/>
              <w:rPr>
                <w:lang w:val="en-GB"/>
              </w:rPr>
            </w:pPr>
            <w:r>
              <w:rPr>
                <w:lang w:val="en-GB"/>
              </w:rPr>
              <w:t>October</w:t>
            </w:r>
            <w:r w:rsidR="003427CD">
              <w:rPr>
                <w:lang w:val="en-GB"/>
              </w:rPr>
              <w:t xml:space="preserve"> 202</w:t>
            </w:r>
            <w:r>
              <w:rPr>
                <w:lang w:val="en-GB"/>
              </w:rPr>
              <w:t>0</w:t>
            </w:r>
            <w:r w:rsidR="00F61DF9" w:rsidRPr="007138F7">
              <w:rPr>
                <w:lang w:val="en-GB" w:bidi="en-GB"/>
              </w:rPr>
              <w:t xml:space="preserve"> – </w:t>
            </w:r>
            <w:r>
              <w:rPr>
                <w:lang w:val="en-GB" w:bidi="en-GB"/>
              </w:rPr>
              <w:t>January 2022</w:t>
            </w:r>
            <w:r w:rsidR="00492AAD">
              <w:rPr>
                <w:lang w:val="en-GB"/>
              </w:rPr>
              <w:t xml:space="preserve"> (1.</w:t>
            </w:r>
            <w:r w:rsidR="003047D7">
              <w:rPr>
                <w:lang w:val="en-GB"/>
              </w:rPr>
              <w:t>3</w:t>
            </w:r>
            <w:r w:rsidR="00492AAD">
              <w:rPr>
                <w:lang w:val="en-GB"/>
              </w:rPr>
              <w:t>)</w:t>
            </w:r>
          </w:p>
          <w:p w14:paraId="31823ADE" w14:textId="59D32EC3" w:rsidR="00F61DF9" w:rsidRPr="007138F7" w:rsidRDefault="008145F6" w:rsidP="00F61DF9">
            <w:pPr>
              <w:pStyle w:val="Heading2"/>
              <w:contextualSpacing w:val="0"/>
              <w:rPr>
                <w:lang w:val="en-GB"/>
              </w:rPr>
            </w:pPr>
            <w:r>
              <w:rPr>
                <w:lang w:val="en-GB"/>
              </w:rPr>
              <w:t xml:space="preserve">Web Designer | </w:t>
            </w:r>
            <w:r w:rsidR="00013545">
              <w:rPr>
                <w:lang w:val="en-GB"/>
              </w:rPr>
              <w:t>QA automation</w:t>
            </w:r>
            <w:r w:rsidR="00F61DF9" w:rsidRPr="007138F7">
              <w:rPr>
                <w:lang w:val="en-GB" w:bidi="en-GB"/>
              </w:rPr>
              <w:t xml:space="preserve">, </w:t>
            </w:r>
            <w:r>
              <w:rPr>
                <w:rStyle w:val="SubtleReference"/>
              </w:rPr>
              <w:t>Span technology services</w:t>
            </w:r>
          </w:p>
          <w:p w14:paraId="5BA271FE" w14:textId="77777777" w:rsidR="00F61DF9" w:rsidRPr="007077CD" w:rsidRDefault="007077CD" w:rsidP="007077CD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 xml:space="preserve">Prepared designs and </w:t>
            </w:r>
            <w:r w:rsidRPr="0088799F">
              <w:rPr>
                <w:b/>
                <w:bCs/>
              </w:rPr>
              <w:t>test cases</w:t>
            </w:r>
            <w:r>
              <w:t xml:space="preserve"> for new products and functionalities.</w:t>
            </w:r>
          </w:p>
          <w:p w14:paraId="0BBF7E8A" w14:textId="77777777" w:rsidR="00AD0252" w:rsidRDefault="00F64A8F" w:rsidP="007077CD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F64A8F">
              <w:rPr>
                <w:lang w:val="en-GB"/>
              </w:rPr>
              <w:t xml:space="preserve">Written test cases and did </w:t>
            </w:r>
            <w:r w:rsidRPr="0088799F">
              <w:rPr>
                <w:b/>
                <w:bCs/>
                <w:lang w:val="en-GB"/>
              </w:rPr>
              <w:t>functional testing</w:t>
            </w:r>
            <w:r w:rsidRPr="00F64A8F">
              <w:rPr>
                <w:lang w:val="en-GB"/>
              </w:rPr>
              <w:t>.</w:t>
            </w:r>
          </w:p>
          <w:p w14:paraId="21C10816" w14:textId="1D4549BC" w:rsidR="00F64A8F" w:rsidRDefault="00F64A8F" w:rsidP="007077CD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F64A8F">
              <w:rPr>
                <w:lang w:val="en-GB"/>
              </w:rPr>
              <w:t xml:space="preserve">Finding bugs and </w:t>
            </w:r>
            <w:r>
              <w:rPr>
                <w:lang w:val="en-GB"/>
              </w:rPr>
              <w:t>reporting them</w:t>
            </w:r>
            <w:r w:rsidRPr="00F64A8F">
              <w:rPr>
                <w:lang w:val="en-GB"/>
              </w:rPr>
              <w:t xml:space="preserve"> to the </w:t>
            </w:r>
            <w:r w:rsidRPr="00532E3A">
              <w:rPr>
                <w:b/>
                <w:bCs/>
                <w:lang w:val="en-GB"/>
              </w:rPr>
              <w:t>Redmine ticketing system</w:t>
            </w:r>
            <w:r w:rsidRPr="00F64A8F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following</w:t>
            </w:r>
            <w:r w:rsidRPr="00F64A8F">
              <w:rPr>
                <w:lang w:val="en-GB"/>
              </w:rPr>
              <w:t xml:space="preserve"> the ticket till it </w:t>
            </w:r>
            <w:r>
              <w:rPr>
                <w:lang w:val="en-GB"/>
              </w:rPr>
              <w:t>gets</w:t>
            </w:r>
            <w:r w:rsidRPr="00F64A8F">
              <w:rPr>
                <w:lang w:val="en-GB"/>
              </w:rPr>
              <w:t xml:space="preserve"> close.</w:t>
            </w:r>
          </w:p>
          <w:p w14:paraId="062A7C87" w14:textId="7DDFE074" w:rsidR="002D1FC9" w:rsidRDefault="002D1FC9" w:rsidP="007077CD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t>Experience with supporting production changes</w:t>
            </w:r>
            <w:r w:rsidR="00DD551D">
              <w:t>.</w:t>
            </w:r>
          </w:p>
          <w:p w14:paraId="3DB80F24" w14:textId="77777777" w:rsidR="009469FB" w:rsidRDefault="009469FB" w:rsidP="009469FB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0D5044">
              <w:rPr>
                <w:lang w:val="en-GB"/>
              </w:rPr>
              <w:t>Maintain &amp; refactor test automation suites regularly.</w:t>
            </w:r>
          </w:p>
          <w:p w14:paraId="6C1927A5" w14:textId="56DD1595" w:rsidR="00B74EAB" w:rsidRPr="00B74EAB" w:rsidRDefault="0093233C" w:rsidP="007E453F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F64A8F" w:rsidRPr="00F64A8F">
              <w:rPr>
                <w:lang w:val="en-GB"/>
              </w:rPr>
              <w:t xml:space="preserve">esigned websites using </w:t>
            </w:r>
            <w:r w:rsidR="00F64A8F" w:rsidRPr="006D1552">
              <w:rPr>
                <w:b/>
                <w:bCs/>
                <w:lang w:val="en-GB"/>
              </w:rPr>
              <w:t>HTML5</w:t>
            </w:r>
            <w:r w:rsidR="00F64A8F" w:rsidRPr="00F64A8F">
              <w:rPr>
                <w:lang w:val="en-GB"/>
              </w:rPr>
              <w:t xml:space="preserve">, </w:t>
            </w:r>
            <w:r w:rsidR="00F64A8F" w:rsidRPr="006D1552">
              <w:rPr>
                <w:b/>
                <w:bCs/>
                <w:lang w:val="en-GB"/>
              </w:rPr>
              <w:t>CSS3</w:t>
            </w:r>
            <w:r w:rsidR="00F64A8F">
              <w:rPr>
                <w:lang w:val="en-GB"/>
              </w:rPr>
              <w:t>,</w:t>
            </w:r>
            <w:r w:rsidR="00F64A8F" w:rsidRPr="00F64A8F">
              <w:rPr>
                <w:lang w:val="en-GB"/>
              </w:rPr>
              <w:t xml:space="preserve"> and </w:t>
            </w:r>
            <w:r w:rsidR="00F64A8F" w:rsidRPr="006D1552">
              <w:rPr>
                <w:b/>
                <w:bCs/>
                <w:lang w:val="en-GB"/>
              </w:rPr>
              <w:t>bootstrap</w:t>
            </w:r>
            <w:r w:rsidR="00F64A8F" w:rsidRPr="00F64A8F">
              <w:rPr>
                <w:lang w:val="en-GB"/>
              </w:rPr>
              <w:t>.</w:t>
            </w:r>
          </w:p>
        </w:tc>
      </w:tr>
    </w:tbl>
    <w:p w14:paraId="461F5A9E" w14:textId="77777777" w:rsidR="005E073B" w:rsidRDefault="005E073B" w:rsidP="005E073B">
      <w:pPr>
        <w:pStyle w:val="Heading1"/>
        <w:rPr>
          <w:lang w:val="en-GB"/>
        </w:rPr>
      </w:pPr>
    </w:p>
    <w:sdt>
      <w:sdtPr>
        <w:rPr>
          <w:lang w:val="en-GB"/>
        </w:rPr>
        <w:alias w:val="Skills:"/>
        <w:tag w:val="Skills:"/>
        <w:id w:val="-1392877668"/>
        <w:placeholder>
          <w:docPart w:val="F12DD3CBB03F4C48AF872701A7277D8D"/>
        </w:placeholder>
        <w:temporary/>
        <w:showingPlcHdr/>
        <w15:appearance w15:val="hidden"/>
      </w:sdtPr>
      <w:sdtContent>
        <w:p w14:paraId="552548EF" w14:textId="77777777" w:rsidR="00215EC0" w:rsidRPr="007138F7" w:rsidRDefault="00215EC0" w:rsidP="00215EC0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Skills</w:t>
          </w:r>
        </w:p>
      </w:sdtContent>
    </w:sdt>
    <w:tbl>
      <w:tblPr>
        <w:tblStyle w:val="TableGrid"/>
        <w:tblW w:w="520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4"/>
        <w:gridCol w:w="4707"/>
      </w:tblGrid>
      <w:tr w:rsidR="00215EC0" w:rsidRPr="007138F7" w14:paraId="0311E4D7" w14:textId="77777777" w:rsidTr="00482560">
        <w:trPr>
          <w:trHeight w:val="441"/>
        </w:trPr>
        <w:tc>
          <w:tcPr>
            <w:tcW w:w="4684" w:type="dxa"/>
          </w:tcPr>
          <w:p w14:paraId="126BEC97" w14:textId="4FFF5F35" w:rsidR="00215EC0" w:rsidRDefault="00482560" w:rsidP="00111443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 xml:space="preserve">Automation and </w:t>
            </w:r>
            <w:r w:rsidR="00215EC0">
              <w:rPr>
                <w:lang w:val="en-GB"/>
              </w:rPr>
              <w:t>Manual Testing</w:t>
            </w:r>
          </w:p>
          <w:p w14:paraId="7E1F8F13" w14:textId="77777777" w:rsidR="00215EC0" w:rsidRDefault="00215EC0" w:rsidP="00111443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Java</w:t>
            </w:r>
          </w:p>
          <w:p w14:paraId="1BC0C750" w14:textId="77777777" w:rsidR="00215EC0" w:rsidRDefault="00215EC0" w:rsidP="00111443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Selenium / Selenium WebDriver</w:t>
            </w:r>
          </w:p>
          <w:p w14:paraId="221A7351" w14:textId="63B4B72D" w:rsidR="00482560" w:rsidRDefault="00215EC0" w:rsidP="007E453F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TestNG</w:t>
            </w:r>
          </w:p>
          <w:p w14:paraId="26E41DD4" w14:textId="03843CA9" w:rsidR="0043576E" w:rsidRDefault="0043576E" w:rsidP="007E453F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Web Application testing</w:t>
            </w:r>
          </w:p>
          <w:p w14:paraId="54FF126F" w14:textId="77777777" w:rsidR="007E453F" w:rsidRPr="007E453F" w:rsidRDefault="007E453F" w:rsidP="007E453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lang w:val="en-GB"/>
              </w:rPr>
            </w:pPr>
          </w:p>
          <w:p w14:paraId="534906A9" w14:textId="52841353" w:rsidR="00482560" w:rsidRPr="00482560" w:rsidRDefault="00482560" w:rsidP="00482560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lang w:val="en-GB"/>
              </w:rPr>
            </w:pPr>
            <w:r w:rsidRPr="00482560">
              <w:rPr>
                <w:b/>
                <w:bCs/>
                <w:lang w:val="en-GB"/>
              </w:rPr>
              <w:t>Defect Tracking Tools:</w:t>
            </w:r>
          </w:p>
          <w:p w14:paraId="2207ED04" w14:textId="4614301B" w:rsidR="00482560" w:rsidRDefault="00482560" w:rsidP="00482560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Azure DevOps</w:t>
            </w:r>
          </w:p>
          <w:p w14:paraId="59ADCEB6" w14:textId="4C56BB16" w:rsidR="00482560" w:rsidRDefault="00482560" w:rsidP="00AD41E8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Redmine</w:t>
            </w:r>
          </w:p>
          <w:p w14:paraId="36541954" w14:textId="5A2D7DBB" w:rsidR="00390F36" w:rsidRPr="00AD41E8" w:rsidRDefault="00390F36" w:rsidP="00AD41E8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JIRA</w:t>
            </w:r>
          </w:p>
          <w:p w14:paraId="19D9AD0B" w14:textId="77777777" w:rsidR="00482560" w:rsidRPr="00482560" w:rsidRDefault="00482560" w:rsidP="001C4D31">
            <w:pPr>
              <w:pStyle w:val="ListBullet"/>
              <w:numPr>
                <w:ilvl w:val="0"/>
                <w:numId w:val="0"/>
              </w:numPr>
              <w:contextualSpacing w:val="0"/>
              <w:rPr>
                <w:lang w:val="en-GB"/>
              </w:rPr>
            </w:pPr>
          </w:p>
        </w:tc>
        <w:tc>
          <w:tcPr>
            <w:tcW w:w="4707" w:type="dxa"/>
            <w:tcMar>
              <w:left w:w="360" w:type="dxa"/>
            </w:tcMar>
          </w:tcPr>
          <w:p w14:paraId="2726DB5C" w14:textId="2EA5D1E3" w:rsidR="00215EC0" w:rsidRDefault="00482560" w:rsidP="00111443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CI/CD</w:t>
            </w:r>
          </w:p>
          <w:p w14:paraId="2A71AF48" w14:textId="5D62B574" w:rsidR="00482560" w:rsidRPr="00482560" w:rsidRDefault="00482560" w:rsidP="00482560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TDD/BDD</w:t>
            </w:r>
          </w:p>
          <w:p w14:paraId="3766C5B3" w14:textId="325348BD" w:rsidR="00215EC0" w:rsidRDefault="00482560" w:rsidP="00111443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Maven</w:t>
            </w:r>
          </w:p>
          <w:p w14:paraId="2DEEBF47" w14:textId="428EED3C" w:rsidR="00482560" w:rsidRDefault="00482560" w:rsidP="00482560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Functional Testing</w:t>
            </w:r>
          </w:p>
          <w:p w14:paraId="002FDF2F" w14:textId="09E8D922" w:rsidR="0050094C" w:rsidRDefault="00583727" w:rsidP="00482560">
            <w:pPr>
              <w:pStyle w:val="ListBullet"/>
              <w:rPr>
                <w:lang w:val="en-GB"/>
              </w:rPr>
            </w:pPr>
            <w:r>
              <w:rPr>
                <w:lang w:val="en-GB"/>
              </w:rPr>
              <w:t>Eclipse &amp; Visual Studio</w:t>
            </w:r>
          </w:p>
          <w:p w14:paraId="469E08F8" w14:textId="37CAFB85" w:rsidR="00AD41E8" w:rsidRDefault="00AD41E8" w:rsidP="00AD41E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  <w:p w14:paraId="3FDE47C9" w14:textId="77777777" w:rsidR="00AD41E8" w:rsidRPr="00482560" w:rsidRDefault="00AD41E8" w:rsidP="00AD41E8">
            <w:pPr>
              <w:pStyle w:val="ListBullet"/>
              <w:numPr>
                <w:ilvl w:val="0"/>
                <w:numId w:val="0"/>
              </w:numPr>
              <w:ind w:left="360" w:hanging="360"/>
              <w:contextualSpacing w:val="0"/>
              <w:rPr>
                <w:b/>
                <w:bCs/>
                <w:lang w:val="en-GB"/>
              </w:rPr>
            </w:pPr>
            <w:r>
              <w:rPr>
                <w:b/>
                <w:bCs/>
              </w:rPr>
              <w:t>Version Control System</w:t>
            </w:r>
            <w:r w:rsidRPr="00482560">
              <w:rPr>
                <w:b/>
                <w:bCs/>
                <w:lang w:val="en-GB"/>
              </w:rPr>
              <w:t>:</w:t>
            </w:r>
          </w:p>
          <w:p w14:paraId="4D74B972" w14:textId="1C45FF9A" w:rsidR="00AD41E8" w:rsidRDefault="00AD41E8" w:rsidP="00AD41E8">
            <w:pPr>
              <w:pStyle w:val="ListBullet"/>
              <w:contextualSpacing w:val="0"/>
              <w:rPr>
                <w:lang w:val="en-GB"/>
              </w:rPr>
            </w:pPr>
            <w:r>
              <w:rPr>
                <w:lang w:val="en-GB"/>
              </w:rPr>
              <w:t>GIT</w:t>
            </w:r>
          </w:p>
          <w:p w14:paraId="446B6CBE" w14:textId="097E5547" w:rsidR="005551BA" w:rsidRPr="007E453F" w:rsidRDefault="00A54518" w:rsidP="00AD41E8">
            <w:pPr>
              <w:pStyle w:val="ListBullet"/>
              <w:contextualSpacing w:val="0"/>
              <w:rPr>
                <w:lang w:val="en-GB"/>
              </w:rPr>
            </w:pPr>
            <w:r>
              <w:t>GitHub</w:t>
            </w:r>
          </w:p>
          <w:p w14:paraId="011FE69A" w14:textId="77777777" w:rsidR="00AD41E8" w:rsidRPr="00482560" w:rsidRDefault="00AD41E8" w:rsidP="00AD41E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lang w:val="en-GB"/>
              </w:rPr>
            </w:pPr>
          </w:p>
          <w:p w14:paraId="615488D3" w14:textId="37CDD485" w:rsidR="00215EC0" w:rsidRPr="00482560" w:rsidRDefault="00215EC0" w:rsidP="00482560">
            <w:pPr>
              <w:pStyle w:val="ListBullet"/>
              <w:numPr>
                <w:ilvl w:val="0"/>
                <w:numId w:val="0"/>
              </w:numPr>
              <w:ind w:left="360"/>
              <w:rPr>
                <w:lang w:val="en-GB"/>
              </w:rPr>
            </w:pPr>
          </w:p>
        </w:tc>
      </w:tr>
    </w:tbl>
    <w:sdt>
      <w:sdtPr>
        <w:rPr>
          <w:lang w:val="en-GB"/>
        </w:rPr>
        <w:alias w:val="Education:"/>
        <w:tag w:val="Education:"/>
        <w:id w:val="-1908763273"/>
        <w:placeholder>
          <w:docPart w:val="15A2890A555746C897F0B6F298CD20B7"/>
        </w:placeholder>
        <w:temporary/>
        <w:showingPlcHdr/>
        <w15:appearance w15:val="hidden"/>
      </w:sdtPr>
      <w:sdtContent>
        <w:p w14:paraId="183618EC" w14:textId="0E031906" w:rsidR="00DA59AA" w:rsidRPr="007138F7" w:rsidRDefault="00DA59AA" w:rsidP="0097790C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Education</w:t>
          </w:r>
        </w:p>
      </w:sdtContent>
    </w:sdt>
    <w:tbl>
      <w:tblPr>
        <w:tblStyle w:val="TableGrid"/>
        <w:tblW w:w="519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54"/>
      </w:tblGrid>
      <w:tr w:rsidR="001D0BF1" w:rsidRPr="007138F7" w14:paraId="4311A22C" w14:textId="77777777" w:rsidTr="00215EC0">
        <w:trPr>
          <w:trHeight w:val="522"/>
        </w:trPr>
        <w:tc>
          <w:tcPr>
            <w:tcW w:w="9354" w:type="dxa"/>
          </w:tcPr>
          <w:p w14:paraId="43827884" w14:textId="7AA4BB01" w:rsidR="00B42999" w:rsidRPr="002474FB" w:rsidRDefault="002D4371" w:rsidP="00B42999">
            <w:pPr>
              <w:pStyle w:val="Heading3"/>
              <w:contextualSpacing w:val="0"/>
              <w:rPr>
                <w:rFonts w:cstheme="minorHAnsi"/>
                <w:lang w:val="en-GB"/>
              </w:rPr>
            </w:pPr>
            <w:r>
              <w:rPr>
                <w:rFonts w:cstheme="minorHAnsi"/>
              </w:rPr>
              <w:t>July</w:t>
            </w:r>
            <w:r w:rsidR="00B42999" w:rsidRPr="002474FB">
              <w:rPr>
                <w:rFonts w:cstheme="minorHAnsi"/>
              </w:rPr>
              <w:t xml:space="preserve"> 20</w:t>
            </w:r>
            <w:r w:rsidR="00694E8A">
              <w:rPr>
                <w:rFonts w:cstheme="minorHAnsi"/>
              </w:rPr>
              <w:t>22</w:t>
            </w:r>
            <w:r w:rsidR="00B42999" w:rsidRPr="002474FB">
              <w:rPr>
                <w:rFonts w:cstheme="minorHAnsi"/>
              </w:rPr>
              <w:t xml:space="preserve"> </w:t>
            </w:r>
            <w:r w:rsidR="00694E8A">
              <w:rPr>
                <w:rFonts w:cstheme="minorHAnsi"/>
              </w:rPr>
              <w:t>–</w:t>
            </w:r>
            <w:r w:rsidR="00B42999" w:rsidRPr="002474FB">
              <w:rPr>
                <w:rFonts w:cstheme="minorHAnsi"/>
              </w:rPr>
              <w:t xml:space="preserve"> </w:t>
            </w:r>
            <w:r w:rsidR="00694E8A">
              <w:rPr>
                <w:rFonts w:cstheme="minorHAnsi"/>
              </w:rPr>
              <w:t>currently pursuing</w:t>
            </w:r>
            <w:r w:rsidR="004D798C">
              <w:rPr>
                <w:rFonts w:cstheme="minorHAnsi"/>
              </w:rPr>
              <w:t xml:space="preserve"> (Distance education)</w:t>
            </w:r>
          </w:p>
          <w:p w14:paraId="49CFC9ED" w14:textId="526082BE" w:rsidR="00B42999" w:rsidRDefault="00B42999" w:rsidP="00B42999">
            <w:pPr>
              <w:pStyle w:val="Heading3"/>
              <w:contextualSpacing w:val="0"/>
              <w:rPr>
                <w:rStyle w:val="SubtleReference"/>
              </w:rPr>
            </w:pPr>
            <w:r>
              <w:rPr>
                <w:rStyle w:val="Heading2Char"/>
                <w:b/>
                <w:bCs/>
              </w:rPr>
              <w:t>MBA</w:t>
            </w:r>
            <w:r w:rsidRPr="00B42999">
              <w:rPr>
                <w:rStyle w:val="Heading2Char"/>
                <w:b/>
                <w:bCs/>
              </w:rPr>
              <w:t xml:space="preserve"> (</w:t>
            </w:r>
            <w:r>
              <w:rPr>
                <w:rStyle w:val="Heading2Char"/>
                <w:b/>
                <w:bCs/>
              </w:rPr>
              <w:t>INFORMATION TECHNOLOGY</w:t>
            </w:r>
            <w:r w:rsidRPr="00B42999">
              <w:rPr>
                <w:rStyle w:val="Heading2Char"/>
                <w:b/>
                <w:bCs/>
              </w:rPr>
              <w:t>),</w:t>
            </w:r>
            <w:r w:rsidRPr="00B42999">
              <w:rPr>
                <w:lang w:val="en-GB" w:bidi="en-GB"/>
              </w:rPr>
              <w:t xml:space="preserve"> </w:t>
            </w:r>
            <w:r w:rsidR="00694E8A">
              <w:rPr>
                <w:rStyle w:val="SubtleReference"/>
              </w:rPr>
              <w:t>Tamilnadu open university</w:t>
            </w:r>
          </w:p>
          <w:p w14:paraId="06AEE4C3" w14:textId="77777777" w:rsidR="00B42999" w:rsidRDefault="00B42999" w:rsidP="00B42999">
            <w:pPr>
              <w:pStyle w:val="Heading3"/>
              <w:contextualSpacing w:val="0"/>
              <w:rPr>
                <w:rFonts w:cstheme="minorHAnsi"/>
              </w:rPr>
            </w:pPr>
          </w:p>
          <w:p w14:paraId="6E66DE1D" w14:textId="49F1EB1D" w:rsidR="001D0BF1" w:rsidRPr="002474FB" w:rsidRDefault="009E57AC" w:rsidP="001D0BF1">
            <w:pPr>
              <w:pStyle w:val="Heading3"/>
              <w:contextualSpacing w:val="0"/>
              <w:rPr>
                <w:rFonts w:cstheme="minorHAnsi"/>
                <w:lang w:val="en-GB"/>
              </w:rPr>
            </w:pPr>
            <w:r w:rsidRPr="002474FB">
              <w:rPr>
                <w:rFonts w:cstheme="minorHAnsi"/>
              </w:rPr>
              <w:t xml:space="preserve">AUGUST 2016 - </w:t>
            </w:r>
            <w:r w:rsidR="00196D95">
              <w:rPr>
                <w:rFonts w:cstheme="minorHAnsi"/>
              </w:rPr>
              <w:t>July</w:t>
            </w:r>
            <w:r w:rsidRPr="002474FB">
              <w:rPr>
                <w:rFonts w:cstheme="minorHAnsi"/>
              </w:rPr>
              <w:t xml:space="preserve"> 2020</w:t>
            </w:r>
          </w:p>
          <w:p w14:paraId="431CCDD8" w14:textId="31D8F8C2" w:rsidR="007538DC" w:rsidRPr="007138F7" w:rsidRDefault="00492AAD" w:rsidP="009E57AC">
            <w:pPr>
              <w:pStyle w:val="Heading2"/>
              <w:contextualSpacing w:val="0"/>
              <w:rPr>
                <w:lang w:val="en-GB"/>
              </w:rPr>
            </w:pPr>
            <w:r>
              <w:rPr>
                <w:lang w:val="en-GB"/>
              </w:rPr>
              <w:t>B.e (computer science)</w:t>
            </w:r>
            <w:r w:rsidR="001D0BF1" w:rsidRPr="007138F7">
              <w:rPr>
                <w:lang w:val="en-GB" w:bidi="en-GB"/>
              </w:rPr>
              <w:t xml:space="preserve">, </w:t>
            </w:r>
            <w:r w:rsidRPr="00694E8A">
              <w:rPr>
                <w:rStyle w:val="SubtleReference"/>
                <w:sz w:val="22"/>
                <w:szCs w:val="22"/>
                <w:lang w:val="en-GB"/>
              </w:rPr>
              <w:t>K</w:t>
            </w:r>
            <w:r w:rsidRPr="00694E8A">
              <w:rPr>
                <w:rStyle w:val="SubtleReference"/>
                <w:sz w:val="22"/>
                <w:szCs w:val="22"/>
              </w:rPr>
              <w:t>ings Engineering College</w:t>
            </w:r>
            <w:r w:rsidR="009E57AC" w:rsidRPr="00694E8A">
              <w:rPr>
                <w:rStyle w:val="SubtleReference"/>
                <w:sz w:val="22"/>
                <w:szCs w:val="22"/>
              </w:rPr>
              <w:t xml:space="preserve">, </w:t>
            </w:r>
            <w:r w:rsidR="00B772E1" w:rsidRPr="00694E8A">
              <w:rPr>
                <w:rStyle w:val="SubtleReference"/>
                <w:sz w:val="22"/>
                <w:szCs w:val="22"/>
              </w:rPr>
              <w:t>Chennai</w:t>
            </w:r>
          </w:p>
        </w:tc>
      </w:tr>
      <w:tr w:rsidR="00F61DF9" w:rsidRPr="007138F7" w14:paraId="7E92E8A7" w14:textId="77777777" w:rsidTr="00215EC0">
        <w:trPr>
          <w:trHeight w:val="1617"/>
        </w:trPr>
        <w:tc>
          <w:tcPr>
            <w:tcW w:w="9354" w:type="dxa"/>
            <w:tcMar>
              <w:top w:w="216" w:type="dxa"/>
            </w:tcMar>
          </w:tcPr>
          <w:p w14:paraId="16874F7F" w14:textId="06B29A07" w:rsidR="00F61DF9" w:rsidRPr="002474FB" w:rsidRDefault="002474FB" w:rsidP="00F61DF9">
            <w:pPr>
              <w:pStyle w:val="Heading3"/>
              <w:contextualSpacing w:val="0"/>
              <w:rPr>
                <w:rFonts w:cstheme="minorHAnsi"/>
                <w:lang w:val="en-GB"/>
              </w:rPr>
            </w:pPr>
            <w:r w:rsidRPr="002474FB">
              <w:rPr>
                <w:rFonts w:cstheme="minorHAnsi"/>
              </w:rPr>
              <w:t>MARCH 2015 - MARCH 2016</w:t>
            </w:r>
          </w:p>
          <w:p w14:paraId="12E7EE92" w14:textId="3ECBC860" w:rsidR="009E57AC" w:rsidRPr="00694E8A" w:rsidRDefault="009E57AC" w:rsidP="00F61DF9">
            <w:pPr>
              <w:pStyle w:val="Heading2"/>
              <w:contextualSpacing w:val="0"/>
              <w:rPr>
                <w:rStyle w:val="SubtleReference"/>
                <w:sz w:val="22"/>
                <w:szCs w:val="22"/>
              </w:rPr>
            </w:pPr>
            <w:r>
              <w:rPr>
                <w:lang w:val="en-GB"/>
              </w:rPr>
              <w:t>hsc (State board)</w:t>
            </w:r>
            <w:r w:rsidR="00F61DF9" w:rsidRPr="007138F7">
              <w:rPr>
                <w:lang w:val="en-GB" w:bidi="en-GB"/>
              </w:rPr>
              <w:t xml:space="preserve">, </w:t>
            </w:r>
            <w:r w:rsidRPr="00694E8A">
              <w:rPr>
                <w:rStyle w:val="SubtleReference"/>
                <w:sz w:val="22"/>
                <w:szCs w:val="22"/>
                <w:lang w:val="en-GB"/>
              </w:rPr>
              <w:t>K</w:t>
            </w:r>
            <w:r w:rsidRPr="00694E8A">
              <w:rPr>
                <w:rStyle w:val="SubtleReference"/>
                <w:sz w:val="22"/>
                <w:szCs w:val="22"/>
              </w:rPr>
              <w:t>amlavati higher secondary school, Thoothukudi</w:t>
            </w:r>
          </w:p>
          <w:p w14:paraId="2AD2D654" w14:textId="77777777" w:rsidR="0046101D" w:rsidRDefault="0046101D" w:rsidP="00F61DF9">
            <w:pPr>
              <w:pStyle w:val="Heading2"/>
              <w:contextualSpacing w:val="0"/>
              <w:rPr>
                <w:rStyle w:val="SubtleReference"/>
              </w:rPr>
            </w:pPr>
          </w:p>
          <w:p w14:paraId="6778EA3D" w14:textId="67A6C8F5" w:rsidR="009E57AC" w:rsidRPr="00367B28" w:rsidRDefault="00367B28" w:rsidP="009E57AC">
            <w:pPr>
              <w:pStyle w:val="Heading3"/>
              <w:contextualSpacing w:val="0"/>
              <w:rPr>
                <w:rFonts w:cstheme="minorHAnsi"/>
                <w:lang w:val="en-GB"/>
              </w:rPr>
            </w:pPr>
            <w:r w:rsidRPr="00367B28">
              <w:rPr>
                <w:rFonts w:cstheme="minorHAnsi"/>
              </w:rPr>
              <w:t>MARCH 2013 - MARCH 2014</w:t>
            </w:r>
          </w:p>
          <w:p w14:paraId="35F1212F" w14:textId="5F97DF0D" w:rsidR="00F61DF9" w:rsidRPr="007138F7" w:rsidRDefault="00367B28" w:rsidP="009E57AC">
            <w:pPr>
              <w:pStyle w:val="Heading2"/>
              <w:contextualSpacing w:val="0"/>
              <w:rPr>
                <w:lang w:val="en-GB"/>
              </w:rPr>
            </w:pPr>
            <w:r>
              <w:rPr>
                <w:lang w:val="en-GB"/>
              </w:rPr>
              <w:t>SSLC</w:t>
            </w:r>
            <w:r w:rsidR="009E57AC">
              <w:rPr>
                <w:lang w:val="en-GB"/>
              </w:rPr>
              <w:t xml:space="preserve"> (</w:t>
            </w:r>
            <w:r>
              <w:rPr>
                <w:lang w:val="en-GB"/>
              </w:rPr>
              <w:t>cbse</w:t>
            </w:r>
            <w:r w:rsidR="009E57AC">
              <w:rPr>
                <w:lang w:val="en-GB"/>
              </w:rPr>
              <w:t>)</w:t>
            </w:r>
            <w:r w:rsidR="009E57AC" w:rsidRPr="007138F7">
              <w:rPr>
                <w:lang w:val="en-GB" w:bidi="en-GB"/>
              </w:rPr>
              <w:t xml:space="preserve">, </w:t>
            </w:r>
            <w:r w:rsidR="009E57AC" w:rsidRPr="00694E8A">
              <w:rPr>
                <w:rStyle w:val="SubtleReference"/>
                <w:sz w:val="22"/>
                <w:szCs w:val="22"/>
                <w:lang w:val="en-GB"/>
              </w:rPr>
              <w:t>K</w:t>
            </w:r>
            <w:r w:rsidR="009E57AC" w:rsidRPr="00694E8A">
              <w:rPr>
                <w:rStyle w:val="SubtleReference"/>
                <w:sz w:val="22"/>
                <w:szCs w:val="22"/>
              </w:rPr>
              <w:t>amlavati higher secondary school, Thoothukudi</w:t>
            </w:r>
          </w:p>
        </w:tc>
      </w:tr>
    </w:tbl>
    <w:sdt>
      <w:sdtPr>
        <w:rPr>
          <w:lang w:val="en-GB"/>
        </w:rPr>
        <w:alias w:val="Activities:"/>
        <w:tag w:val="Activities:"/>
        <w:id w:val="1223332893"/>
        <w:placeholder>
          <w:docPart w:val="5A51E2755F034311B09A04DDAFD79D9F"/>
        </w:placeholder>
        <w:temporary/>
        <w:showingPlcHdr/>
        <w15:appearance w15:val="hidden"/>
      </w:sdtPr>
      <w:sdtContent>
        <w:p w14:paraId="680B128A" w14:textId="77777777" w:rsidR="00AD782D" w:rsidRPr="007138F7" w:rsidRDefault="0062312F" w:rsidP="0062312F">
          <w:pPr>
            <w:pStyle w:val="Heading1"/>
            <w:rPr>
              <w:lang w:val="en-GB"/>
            </w:rPr>
          </w:pPr>
          <w:r w:rsidRPr="007138F7">
            <w:rPr>
              <w:lang w:val="en-GB" w:bidi="en-GB"/>
            </w:rPr>
            <w:t>Activities</w:t>
          </w:r>
        </w:p>
      </w:sdtContent>
    </w:sdt>
    <w:p w14:paraId="0BD33677" w14:textId="739667E2" w:rsidR="00B51D1B" w:rsidRPr="006D0CC2" w:rsidRDefault="006D0CC2" w:rsidP="006D0CC2">
      <w:pPr>
        <w:pStyle w:val="ListBullet"/>
        <w:rPr>
          <w:lang w:val="en-GB"/>
        </w:rPr>
      </w:pPr>
      <w:r>
        <w:rPr>
          <w:rFonts w:ascii="Arial" w:hAnsi="Arial" w:cs="Arial"/>
        </w:rPr>
        <w:t>Finished</w:t>
      </w:r>
      <w:r w:rsidR="00411AD7">
        <w:rPr>
          <w:rFonts w:ascii="Arial" w:hAnsi="Arial" w:cs="Arial"/>
        </w:rPr>
        <w:t xml:space="preserve"> English</w:t>
      </w:r>
      <w:r>
        <w:rPr>
          <w:rFonts w:ascii="Arial" w:hAnsi="Arial" w:cs="Arial"/>
        </w:rPr>
        <w:t xml:space="preserve"> Typewriting lower and higher with distinction.</w:t>
      </w:r>
    </w:p>
    <w:p w14:paraId="3B9EE2C6" w14:textId="4F044978" w:rsidR="006D0CC2" w:rsidRPr="006D0CC2" w:rsidRDefault="006D0CC2" w:rsidP="006D0CC2">
      <w:pPr>
        <w:pStyle w:val="ListBullet"/>
        <w:rPr>
          <w:lang w:val="en-GB"/>
        </w:rPr>
      </w:pPr>
      <w:r>
        <w:rPr>
          <w:rFonts w:ascii="Arial" w:hAnsi="Arial" w:cs="Arial"/>
        </w:rPr>
        <w:t>Scored B1 in Cambridge International business English.</w:t>
      </w:r>
    </w:p>
    <w:p w14:paraId="72836C1D" w14:textId="45117292" w:rsidR="006D0CC2" w:rsidRPr="006D0CC2" w:rsidRDefault="006D0CC2" w:rsidP="006D0CC2">
      <w:pPr>
        <w:pStyle w:val="ListBullet"/>
        <w:rPr>
          <w:lang w:val="en-GB"/>
        </w:rPr>
      </w:pPr>
      <w:r>
        <w:rPr>
          <w:rFonts w:ascii="Arial" w:hAnsi="Arial" w:cs="Arial"/>
        </w:rPr>
        <w:t xml:space="preserve">Scored second class </w:t>
      </w:r>
      <w:r w:rsidR="001067B9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Shakespeare Institute of English studies.</w:t>
      </w:r>
    </w:p>
    <w:p w14:paraId="3EE0514E" w14:textId="5291078C" w:rsidR="006D0CC2" w:rsidRPr="006D0CC2" w:rsidRDefault="006D0CC2" w:rsidP="006D0CC2">
      <w:pPr>
        <w:pStyle w:val="ListBullet"/>
        <w:rPr>
          <w:lang w:val="en-GB"/>
        </w:rPr>
      </w:pPr>
      <w:r>
        <w:rPr>
          <w:rFonts w:ascii="Arial" w:hAnsi="Arial" w:cs="Arial"/>
        </w:rPr>
        <w:t>Participated in Smart India Hackathon 2018 – conducted by the Government.</w:t>
      </w:r>
    </w:p>
    <w:p w14:paraId="20DB5AE8" w14:textId="7F6377A2" w:rsidR="006D0CC2" w:rsidRPr="001B1A2E" w:rsidRDefault="006D0CC2" w:rsidP="006D0CC2">
      <w:pPr>
        <w:pStyle w:val="ListBullet"/>
        <w:rPr>
          <w:lang w:val="en-GB"/>
        </w:rPr>
      </w:pPr>
      <w:r>
        <w:rPr>
          <w:rFonts w:ascii="Arial" w:hAnsi="Arial" w:cs="Arial"/>
        </w:rPr>
        <w:t>Presented a paper at the international conference ICIRMEEE 2018.</w:t>
      </w:r>
    </w:p>
    <w:p w14:paraId="25F188E0" w14:textId="3E1CB924" w:rsidR="001B1A2E" w:rsidRDefault="001B1A2E" w:rsidP="001B1A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76CE4D39" w14:textId="4D8DA02B" w:rsidR="001B1A2E" w:rsidRDefault="001B1A2E" w:rsidP="001B1A2E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en-GB"/>
        </w:rPr>
      </w:pPr>
      <w:r>
        <w:rPr>
          <w:lang w:val="en-GB"/>
        </w:rPr>
        <w:t>Declaration</w:t>
      </w:r>
    </w:p>
    <w:p w14:paraId="6EF763A8" w14:textId="7FABE16A" w:rsidR="001B1A2E" w:rsidRDefault="001B1A2E" w:rsidP="001B1A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I hereby declare that the above-mentioned information is correct to my knowledge.</w:t>
      </w:r>
    </w:p>
    <w:p w14:paraId="322A399B" w14:textId="18F0B6CB" w:rsidR="001B1A2E" w:rsidRDefault="001B1A2E" w:rsidP="001B1A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65A14829" w14:textId="775A327F" w:rsidR="001B1A2E" w:rsidRDefault="001B1A2E" w:rsidP="001B1A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A5017AA" w14:textId="4DA8B364" w:rsidR="001B1A2E" w:rsidRDefault="001B1A2E" w:rsidP="001B1A2E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</w:rPr>
      </w:pPr>
    </w:p>
    <w:p w14:paraId="5BF6ECFA" w14:textId="58779C16" w:rsidR="001B1A2E" w:rsidRPr="001B1A2E" w:rsidRDefault="001B1A2E" w:rsidP="001B1A2E">
      <w:pPr>
        <w:pStyle w:val="ListBullet"/>
        <w:numPr>
          <w:ilvl w:val="0"/>
          <w:numId w:val="0"/>
        </w:numPr>
        <w:ind w:left="360" w:hanging="360"/>
        <w:jc w:val="right"/>
        <w:rPr>
          <w:b/>
          <w:bCs/>
          <w:lang w:val="en-GB"/>
        </w:rPr>
      </w:pPr>
      <w:r w:rsidRPr="001B1A2E">
        <w:rPr>
          <w:rFonts w:ascii="Arial" w:hAnsi="Arial" w:cs="Arial"/>
          <w:b/>
          <w:bCs/>
        </w:rPr>
        <w:t>(Allan Doni S)</w:t>
      </w:r>
    </w:p>
    <w:sectPr w:rsidR="001B1A2E" w:rsidRPr="001B1A2E" w:rsidSect="007138F7">
      <w:footerReference w:type="default" r:id="rId13"/>
      <w:headerReference w:type="first" r:id="rId14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4B11" w14:textId="77777777" w:rsidR="00DA55EA" w:rsidRDefault="00DA55EA" w:rsidP="0068194B">
      <w:r>
        <w:separator/>
      </w:r>
    </w:p>
    <w:p w14:paraId="108F81A7" w14:textId="77777777" w:rsidR="00DA55EA" w:rsidRDefault="00DA55EA"/>
    <w:p w14:paraId="6C6D992A" w14:textId="77777777" w:rsidR="00DA55EA" w:rsidRDefault="00DA55EA"/>
  </w:endnote>
  <w:endnote w:type="continuationSeparator" w:id="0">
    <w:p w14:paraId="7F7EB50B" w14:textId="77777777" w:rsidR="00DA55EA" w:rsidRDefault="00DA55EA" w:rsidP="0068194B">
      <w:r>
        <w:continuationSeparator/>
      </w:r>
    </w:p>
    <w:p w14:paraId="3AF46CAB" w14:textId="77777777" w:rsidR="00DA55EA" w:rsidRDefault="00DA55EA"/>
    <w:p w14:paraId="4DF9B7C2" w14:textId="77777777" w:rsidR="00DA55EA" w:rsidRDefault="00DA55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C4B11F" w14:textId="77777777" w:rsidR="002B2958" w:rsidRDefault="002B2958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138F7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E8B6" w14:textId="77777777" w:rsidR="00DA55EA" w:rsidRDefault="00DA55EA" w:rsidP="0068194B">
      <w:r>
        <w:separator/>
      </w:r>
    </w:p>
    <w:p w14:paraId="094A5D8B" w14:textId="77777777" w:rsidR="00DA55EA" w:rsidRDefault="00DA55EA"/>
    <w:p w14:paraId="04F365A8" w14:textId="77777777" w:rsidR="00DA55EA" w:rsidRDefault="00DA55EA"/>
  </w:footnote>
  <w:footnote w:type="continuationSeparator" w:id="0">
    <w:p w14:paraId="06581F34" w14:textId="77777777" w:rsidR="00DA55EA" w:rsidRDefault="00DA55EA" w:rsidP="0068194B">
      <w:r>
        <w:continuationSeparator/>
      </w:r>
    </w:p>
    <w:p w14:paraId="7DB1D06C" w14:textId="77777777" w:rsidR="00DA55EA" w:rsidRDefault="00DA55EA"/>
    <w:p w14:paraId="2995CAD4" w14:textId="77777777" w:rsidR="00DA55EA" w:rsidRDefault="00DA55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66430" w14:textId="77777777" w:rsidR="00236D54" w:rsidRPr="007138F7" w:rsidRDefault="00F476C4" w:rsidP="005A1B10">
    <w:pPr>
      <w:pStyle w:val="Header"/>
      <w:rPr>
        <w:lang w:val="en-GB"/>
      </w:rPr>
    </w:pPr>
    <w:r w:rsidRPr="007138F7">
      <w:rPr>
        <w:noProof/>
        <w:lang w:val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255938" wp14:editId="2EDC816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9C007CB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4E27A7"/>
    <w:multiLevelType w:val="hybridMultilevel"/>
    <w:tmpl w:val="B15EE3D6"/>
    <w:lvl w:ilvl="0" w:tplc="170443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87208573">
    <w:abstractNumId w:val="9"/>
  </w:num>
  <w:num w:numId="2" w16cid:durableId="1263224551">
    <w:abstractNumId w:val="8"/>
  </w:num>
  <w:num w:numId="3" w16cid:durableId="634681061">
    <w:abstractNumId w:val="7"/>
  </w:num>
  <w:num w:numId="4" w16cid:durableId="2131514764">
    <w:abstractNumId w:val="6"/>
  </w:num>
  <w:num w:numId="5" w16cid:durableId="859969134">
    <w:abstractNumId w:val="11"/>
  </w:num>
  <w:num w:numId="6" w16cid:durableId="1126316515">
    <w:abstractNumId w:val="3"/>
  </w:num>
  <w:num w:numId="7" w16cid:durableId="940379581">
    <w:abstractNumId w:val="12"/>
  </w:num>
  <w:num w:numId="8" w16cid:durableId="1089230615">
    <w:abstractNumId w:val="2"/>
  </w:num>
  <w:num w:numId="9" w16cid:durableId="846212124">
    <w:abstractNumId w:val="13"/>
  </w:num>
  <w:num w:numId="10" w16cid:durableId="1036737248">
    <w:abstractNumId w:val="5"/>
  </w:num>
  <w:num w:numId="11" w16cid:durableId="1210730206">
    <w:abstractNumId w:val="4"/>
  </w:num>
  <w:num w:numId="12" w16cid:durableId="731850950">
    <w:abstractNumId w:val="1"/>
  </w:num>
  <w:num w:numId="13" w16cid:durableId="1965847472">
    <w:abstractNumId w:val="0"/>
  </w:num>
  <w:num w:numId="14" w16cid:durableId="1330409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371"/>
    <w:rsid w:val="000001EF"/>
    <w:rsid w:val="00006005"/>
    <w:rsid w:val="00007322"/>
    <w:rsid w:val="000074E1"/>
    <w:rsid w:val="00007728"/>
    <w:rsid w:val="00013545"/>
    <w:rsid w:val="00017BBA"/>
    <w:rsid w:val="00024584"/>
    <w:rsid w:val="00024730"/>
    <w:rsid w:val="00044ADA"/>
    <w:rsid w:val="00055E95"/>
    <w:rsid w:val="00056DEE"/>
    <w:rsid w:val="0007021F"/>
    <w:rsid w:val="000B2BA5"/>
    <w:rsid w:val="000D3EE3"/>
    <w:rsid w:val="000D5044"/>
    <w:rsid w:val="000F2F8C"/>
    <w:rsid w:val="0010006E"/>
    <w:rsid w:val="001043B1"/>
    <w:rsid w:val="001045A8"/>
    <w:rsid w:val="001067B9"/>
    <w:rsid w:val="0011347F"/>
    <w:rsid w:val="00114A91"/>
    <w:rsid w:val="00120371"/>
    <w:rsid w:val="001427E1"/>
    <w:rsid w:val="00163668"/>
    <w:rsid w:val="00171566"/>
    <w:rsid w:val="00174676"/>
    <w:rsid w:val="001755A8"/>
    <w:rsid w:val="00184014"/>
    <w:rsid w:val="00192008"/>
    <w:rsid w:val="00196D95"/>
    <w:rsid w:val="001A18F5"/>
    <w:rsid w:val="001A685D"/>
    <w:rsid w:val="001B1A2E"/>
    <w:rsid w:val="001B5528"/>
    <w:rsid w:val="001C0E68"/>
    <w:rsid w:val="001C4B6F"/>
    <w:rsid w:val="001C4D31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EC0"/>
    <w:rsid w:val="002253B0"/>
    <w:rsid w:val="0023553E"/>
    <w:rsid w:val="00236D54"/>
    <w:rsid w:val="00241D8C"/>
    <w:rsid w:val="00241FDB"/>
    <w:rsid w:val="0024720C"/>
    <w:rsid w:val="002474FB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138C"/>
    <w:rsid w:val="002D1FC9"/>
    <w:rsid w:val="002D23C5"/>
    <w:rsid w:val="002D3F7C"/>
    <w:rsid w:val="002D4371"/>
    <w:rsid w:val="002D6137"/>
    <w:rsid w:val="002E7E61"/>
    <w:rsid w:val="002F05E5"/>
    <w:rsid w:val="002F254D"/>
    <w:rsid w:val="002F30E4"/>
    <w:rsid w:val="003047D7"/>
    <w:rsid w:val="00307140"/>
    <w:rsid w:val="003168E1"/>
    <w:rsid w:val="00316DFF"/>
    <w:rsid w:val="00325B57"/>
    <w:rsid w:val="00336056"/>
    <w:rsid w:val="003427CD"/>
    <w:rsid w:val="003544E1"/>
    <w:rsid w:val="00354FD0"/>
    <w:rsid w:val="00366398"/>
    <w:rsid w:val="00367B28"/>
    <w:rsid w:val="00390F36"/>
    <w:rsid w:val="003A0632"/>
    <w:rsid w:val="003A30E5"/>
    <w:rsid w:val="003A552A"/>
    <w:rsid w:val="003A6ADF"/>
    <w:rsid w:val="003B5928"/>
    <w:rsid w:val="003D380F"/>
    <w:rsid w:val="003E160D"/>
    <w:rsid w:val="003E43DC"/>
    <w:rsid w:val="003F1D5F"/>
    <w:rsid w:val="003F721D"/>
    <w:rsid w:val="00405128"/>
    <w:rsid w:val="00406CFF"/>
    <w:rsid w:val="00411AD7"/>
    <w:rsid w:val="00416B25"/>
    <w:rsid w:val="00420592"/>
    <w:rsid w:val="00424DFA"/>
    <w:rsid w:val="004319E0"/>
    <w:rsid w:val="0043576E"/>
    <w:rsid w:val="00437E8C"/>
    <w:rsid w:val="00440225"/>
    <w:rsid w:val="0044606A"/>
    <w:rsid w:val="00450331"/>
    <w:rsid w:val="0046101D"/>
    <w:rsid w:val="00463B4C"/>
    <w:rsid w:val="004726BC"/>
    <w:rsid w:val="00474105"/>
    <w:rsid w:val="00480E6E"/>
    <w:rsid w:val="00482560"/>
    <w:rsid w:val="00486277"/>
    <w:rsid w:val="00487E74"/>
    <w:rsid w:val="00492AAD"/>
    <w:rsid w:val="00494CF6"/>
    <w:rsid w:val="00495F8D"/>
    <w:rsid w:val="004A1FAE"/>
    <w:rsid w:val="004A32FF"/>
    <w:rsid w:val="004B06EB"/>
    <w:rsid w:val="004B074E"/>
    <w:rsid w:val="004B6AD0"/>
    <w:rsid w:val="004C2D5D"/>
    <w:rsid w:val="004C33E1"/>
    <w:rsid w:val="004D798C"/>
    <w:rsid w:val="004E01EB"/>
    <w:rsid w:val="004E2794"/>
    <w:rsid w:val="0050094C"/>
    <w:rsid w:val="00510392"/>
    <w:rsid w:val="00513E2A"/>
    <w:rsid w:val="00531FC2"/>
    <w:rsid w:val="00532E3A"/>
    <w:rsid w:val="005551BA"/>
    <w:rsid w:val="00563607"/>
    <w:rsid w:val="00566A35"/>
    <w:rsid w:val="0056701E"/>
    <w:rsid w:val="005740D7"/>
    <w:rsid w:val="00583727"/>
    <w:rsid w:val="005A0F26"/>
    <w:rsid w:val="005A1B10"/>
    <w:rsid w:val="005A6850"/>
    <w:rsid w:val="005B1B1B"/>
    <w:rsid w:val="005C5932"/>
    <w:rsid w:val="005D3CA7"/>
    <w:rsid w:val="005D4CC1"/>
    <w:rsid w:val="005D5B48"/>
    <w:rsid w:val="005E073B"/>
    <w:rsid w:val="005E16B4"/>
    <w:rsid w:val="005F4B91"/>
    <w:rsid w:val="005F55D2"/>
    <w:rsid w:val="0062312F"/>
    <w:rsid w:val="00625F2C"/>
    <w:rsid w:val="006618E9"/>
    <w:rsid w:val="0068194B"/>
    <w:rsid w:val="00692703"/>
    <w:rsid w:val="00694E8A"/>
    <w:rsid w:val="006A1962"/>
    <w:rsid w:val="006B5D48"/>
    <w:rsid w:val="006B7D7B"/>
    <w:rsid w:val="006C1A5E"/>
    <w:rsid w:val="006C2166"/>
    <w:rsid w:val="006D0CC2"/>
    <w:rsid w:val="006D1552"/>
    <w:rsid w:val="006E1507"/>
    <w:rsid w:val="007077CD"/>
    <w:rsid w:val="00712602"/>
    <w:rsid w:val="00712D8B"/>
    <w:rsid w:val="007138F7"/>
    <w:rsid w:val="007273B7"/>
    <w:rsid w:val="00733E0A"/>
    <w:rsid w:val="0074403D"/>
    <w:rsid w:val="00746D44"/>
    <w:rsid w:val="007538DC"/>
    <w:rsid w:val="00757803"/>
    <w:rsid w:val="00775048"/>
    <w:rsid w:val="007900FB"/>
    <w:rsid w:val="0079206B"/>
    <w:rsid w:val="00794DD0"/>
    <w:rsid w:val="00796076"/>
    <w:rsid w:val="007C0566"/>
    <w:rsid w:val="007C606B"/>
    <w:rsid w:val="007E453F"/>
    <w:rsid w:val="007E6A61"/>
    <w:rsid w:val="00801140"/>
    <w:rsid w:val="00802D91"/>
    <w:rsid w:val="00803404"/>
    <w:rsid w:val="008145F6"/>
    <w:rsid w:val="00834955"/>
    <w:rsid w:val="00855B59"/>
    <w:rsid w:val="00860461"/>
    <w:rsid w:val="0086487C"/>
    <w:rsid w:val="00870B20"/>
    <w:rsid w:val="008829F8"/>
    <w:rsid w:val="00883C73"/>
    <w:rsid w:val="00885897"/>
    <w:rsid w:val="0088799F"/>
    <w:rsid w:val="00894385"/>
    <w:rsid w:val="008A6538"/>
    <w:rsid w:val="008C7056"/>
    <w:rsid w:val="008D7317"/>
    <w:rsid w:val="008F3B14"/>
    <w:rsid w:val="00901899"/>
    <w:rsid w:val="0090344B"/>
    <w:rsid w:val="00905715"/>
    <w:rsid w:val="009115C0"/>
    <w:rsid w:val="0091321E"/>
    <w:rsid w:val="00913946"/>
    <w:rsid w:val="0092726B"/>
    <w:rsid w:val="0093233C"/>
    <w:rsid w:val="009361BA"/>
    <w:rsid w:val="00944F78"/>
    <w:rsid w:val="009469FB"/>
    <w:rsid w:val="00947FEF"/>
    <w:rsid w:val="009510E7"/>
    <w:rsid w:val="00952C89"/>
    <w:rsid w:val="009571D8"/>
    <w:rsid w:val="009650EA"/>
    <w:rsid w:val="009711CB"/>
    <w:rsid w:val="0097790C"/>
    <w:rsid w:val="0098506E"/>
    <w:rsid w:val="00992405"/>
    <w:rsid w:val="009A44CE"/>
    <w:rsid w:val="009C0AA6"/>
    <w:rsid w:val="009C4DFC"/>
    <w:rsid w:val="009D44F8"/>
    <w:rsid w:val="009E3160"/>
    <w:rsid w:val="009E57AC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4518"/>
    <w:rsid w:val="00A615E1"/>
    <w:rsid w:val="00A755E8"/>
    <w:rsid w:val="00A75E92"/>
    <w:rsid w:val="00A8266E"/>
    <w:rsid w:val="00A93A5D"/>
    <w:rsid w:val="00AB32F8"/>
    <w:rsid w:val="00AB610B"/>
    <w:rsid w:val="00AD0252"/>
    <w:rsid w:val="00AD360E"/>
    <w:rsid w:val="00AD40FB"/>
    <w:rsid w:val="00AD41E8"/>
    <w:rsid w:val="00AD782D"/>
    <w:rsid w:val="00AE7650"/>
    <w:rsid w:val="00B06506"/>
    <w:rsid w:val="00B10EBE"/>
    <w:rsid w:val="00B236F1"/>
    <w:rsid w:val="00B26EB4"/>
    <w:rsid w:val="00B42999"/>
    <w:rsid w:val="00B50F99"/>
    <w:rsid w:val="00B51D1B"/>
    <w:rsid w:val="00B540F4"/>
    <w:rsid w:val="00B60FD0"/>
    <w:rsid w:val="00B622DF"/>
    <w:rsid w:val="00B6332A"/>
    <w:rsid w:val="00B74EAB"/>
    <w:rsid w:val="00B772E1"/>
    <w:rsid w:val="00B81760"/>
    <w:rsid w:val="00B82936"/>
    <w:rsid w:val="00B8494C"/>
    <w:rsid w:val="00BA1546"/>
    <w:rsid w:val="00BA6EB9"/>
    <w:rsid w:val="00BB4E51"/>
    <w:rsid w:val="00BC6887"/>
    <w:rsid w:val="00BD431F"/>
    <w:rsid w:val="00BE423E"/>
    <w:rsid w:val="00BF61AC"/>
    <w:rsid w:val="00C15543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21DF"/>
    <w:rsid w:val="00D66A52"/>
    <w:rsid w:val="00D66EFA"/>
    <w:rsid w:val="00D70076"/>
    <w:rsid w:val="00D72A2D"/>
    <w:rsid w:val="00D77019"/>
    <w:rsid w:val="00D92C01"/>
    <w:rsid w:val="00D9521A"/>
    <w:rsid w:val="00DA3914"/>
    <w:rsid w:val="00DA55EA"/>
    <w:rsid w:val="00DA59AA"/>
    <w:rsid w:val="00DB6915"/>
    <w:rsid w:val="00DB7E1E"/>
    <w:rsid w:val="00DC1B78"/>
    <w:rsid w:val="00DC2A2F"/>
    <w:rsid w:val="00DC507E"/>
    <w:rsid w:val="00DC600B"/>
    <w:rsid w:val="00DD551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4665"/>
    <w:rsid w:val="00E9528E"/>
    <w:rsid w:val="00EA5099"/>
    <w:rsid w:val="00EB012B"/>
    <w:rsid w:val="00EC1351"/>
    <w:rsid w:val="00EC4CBF"/>
    <w:rsid w:val="00ED77AB"/>
    <w:rsid w:val="00EE2CA8"/>
    <w:rsid w:val="00EF17E8"/>
    <w:rsid w:val="00EF51D9"/>
    <w:rsid w:val="00F130DD"/>
    <w:rsid w:val="00F24884"/>
    <w:rsid w:val="00F476C4"/>
    <w:rsid w:val="00F61DF9"/>
    <w:rsid w:val="00F64A8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EC7B1"/>
  <w15:chartTrackingRefBased/>
  <w15:docId w15:val="{0934199F-8E97-4551-BF46-93125050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70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//6380408581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allan-resume.epizy.com/?i=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llanDon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llan-don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landoni336@gmail.co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i\AppData\Local\Microsoft\Office\16.0\DTS\en-GB%7b4F017E0B-982C-403F-BA26-CCB37A87A947%7d\%7b9FAA7BEF-F7E1-43D4-B1F9-37C9731D524C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63D81D7C964C148B0FD640C589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B3AA2-DC03-4E6C-8D25-43F52C9BCD4D}"/>
      </w:docPartPr>
      <w:docPartBody>
        <w:p w:rsidR="00E96FFC" w:rsidRDefault="00000000">
          <w:pPr>
            <w:pStyle w:val="2563D81D7C964C148B0FD640C5894912"/>
          </w:pPr>
          <w:r w:rsidRPr="007138F7">
            <w:rPr>
              <w:lang w:val="en-GB" w:bidi="en-GB"/>
            </w:rPr>
            <w:t>Experience</w:t>
          </w:r>
        </w:p>
      </w:docPartBody>
    </w:docPart>
    <w:docPart>
      <w:docPartPr>
        <w:name w:val="15A2890A555746C897F0B6F298CD2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C86F1-A7A4-4836-9211-0E0203F1C96F}"/>
      </w:docPartPr>
      <w:docPartBody>
        <w:p w:rsidR="00E96FFC" w:rsidRDefault="00000000">
          <w:pPr>
            <w:pStyle w:val="15A2890A555746C897F0B6F298CD20B7"/>
          </w:pPr>
          <w:r w:rsidRPr="007138F7">
            <w:rPr>
              <w:lang w:val="en-GB" w:bidi="en-GB"/>
            </w:rPr>
            <w:t>Education</w:t>
          </w:r>
        </w:p>
      </w:docPartBody>
    </w:docPart>
    <w:docPart>
      <w:docPartPr>
        <w:name w:val="5A51E2755F034311B09A04DDAFD79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E33D9-61C6-46C0-866A-065EC8F93B4A}"/>
      </w:docPartPr>
      <w:docPartBody>
        <w:p w:rsidR="00E96FFC" w:rsidRDefault="00000000">
          <w:pPr>
            <w:pStyle w:val="5A51E2755F034311B09A04DDAFD79D9F"/>
          </w:pPr>
          <w:r w:rsidRPr="007138F7">
            <w:rPr>
              <w:lang w:val="en-GB" w:bidi="en-GB"/>
            </w:rPr>
            <w:t>Activities</w:t>
          </w:r>
        </w:p>
      </w:docPartBody>
    </w:docPart>
    <w:docPart>
      <w:docPartPr>
        <w:name w:val="F12DD3CBB03F4C48AF872701A7277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5DE5D-32B9-44EA-BCD8-0FD85BA5C093}"/>
      </w:docPartPr>
      <w:docPartBody>
        <w:p w:rsidR="00000000" w:rsidRDefault="00A50020" w:rsidP="00A50020">
          <w:pPr>
            <w:pStyle w:val="F12DD3CBB03F4C48AF872701A7277D8D"/>
          </w:pPr>
          <w:r w:rsidRPr="007138F7">
            <w:rPr>
              <w:lang w:val="en-GB" w:bidi="en-GB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FC"/>
    <w:rsid w:val="000B515E"/>
    <w:rsid w:val="003F7DD0"/>
    <w:rsid w:val="0060716D"/>
    <w:rsid w:val="006617C8"/>
    <w:rsid w:val="008F2B24"/>
    <w:rsid w:val="00A4608F"/>
    <w:rsid w:val="00A50020"/>
    <w:rsid w:val="00AC2AD8"/>
    <w:rsid w:val="00B64B91"/>
    <w:rsid w:val="00C03CE3"/>
    <w:rsid w:val="00E77F8F"/>
    <w:rsid w:val="00E9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563D81D7C964C148B0FD640C5894912">
    <w:name w:val="2563D81D7C964C148B0FD640C589491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15A2890A555746C897F0B6F298CD20B7">
    <w:name w:val="15A2890A555746C897F0B6F298CD20B7"/>
  </w:style>
  <w:style w:type="paragraph" w:customStyle="1" w:styleId="4E095739F2F64BD08E9A7A8CF2E0B3A5">
    <w:name w:val="4E095739F2F64BD08E9A7A8CF2E0B3A5"/>
  </w:style>
  <w:style w:type="paragraph" w:customStyle="1" w:styleId="5A51E2755F034311B09A04DDAFD79D9F">
    <w:name w:val="5A51E2755F034311B09A04DDAFD79D9F"/>
  </w:style>
  <w:style w:type="paragraph" w:customStyle="1" w:styleId="F12DD3CBB03F4C48AF872701A7277D8D">
    <w:name w:val="F12DD3CBB03F4C48AF872701A7277D8D"/>
    <w:rsid w:val="00A50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{9FAA7BEF-F7E1-43D4-B1F9-37C9731D524C}tf16402488_win32</Template>
  <TotalTime>1612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allandoni336@gmail.com</cp:lastModifiedBy>
  <cp:revision>94</cp:revision>
  <cp:lastPrinted>2023-03-07T07:42:00Z</cp:lastPrinted>
  <dcterms:created xsi:type="dcterms:W3CDTF">2023-02-02T06:33:00Z</dcterms:created>
  <dcterms:modified xsi:type="dcterms:W3CDTF">2023-03-07T08:14:00Z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ec66eb47-d537-43e3-8f3e-61b9a6d46fab</vt:lpwstr>
  </property>
</Properties>
</file>